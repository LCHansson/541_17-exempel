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5D8" w:rsidRDefault="00AB42E3" w:rsidP="00AB42E3">
      <w:pPr>
        <w:pStyle w:val="Rubrik1"/>
      </w:pPr>
      <w:r>
        <w:t>Hemligt dokument</w:t>
      </w:r>
    </w:p>
    <w:p w:rsidR="00AB42E3" w:rsidRDefault="00AB42E3" w:rsidP="00AB42E3">
      <w:r>
        <w:t>Lite brödtext</w:t>
      </w:r>
    </w:p>
    <w:p w:rsidR="00AB42E3" w:rsidRDefault="00AB42E3" w:rsidP="00AB42E3"/>
    <w:p w:rsidR="00AB42E3" w:rsidRDefault="00AB42E3" w:rsidP="00AB42E3">
      <w:pPr>
        <w:pStyle w:val="Rubrik2"/>
      </w:pPr>
      <w:r>
        <w:t>Personalia</w:t>
      </w:r>
    </w:p>
    <w:p w:rsidR="00AB42E3" w:rsidRDefault="00AB42E3" w:rsidP="00AB42E3">
      <w:r>
        <w:t xml:space="preserve">Personnr: </w:t>
      </w:r>
      <w:r w:rsidR="00564D22">
        <w:t>214365-8709</w:t>
      </w:r>
    </w:p>
    <w:p w:rsidR="00AB42E3" w:rsidRDefault="00AB42E3" w:rsidP="00AB42E3">
      <w:r>
        <w:t xml:space="preserve">Namn: </w:t>
      </w:r>
      <w:r w:rsidR="00564D22">
        <w:t>Charlie Charlieberg</w:t>
      </w:r>
    </w:p>
    <w:p w:rsidR="00AB42E3" w:rsidRDefault="00AB42E3" w:rsidP="00AB42E3"/>
    <w:p w:rsidR="00AB42E3" w:rsidRDefault="00AB42E3" w:rsidP="00AB42E3">
      <w:pPr>
        <w:pStyle w:val="Rubrik2"/>
      </w:pPr>
      <w:r>
        <w:t>Brottmål</w:t>
      </w:r>
    </w:p>
    <w:p w:rsidR="00AB42E3" w:rsidRDefault="00AB42E3" w:rsidP="00AB42E3">
      <w:r>
        <w:t xml:space="preserve">Mål </w:t>
      </w:r>
      <w:r w:rsidR="00564D22">
        <w:t>555-55</w:t>
      </w:r>
    </w:p>
    <w:p w:rsidR="00AB42E3" w:rsidRDefault="00554734" w:rsidP="00AB42E3">
      <w:r>
        <w:t>Kommentar om att personen varit dömd i brottmål</w:t>
      </w:r>
    </w:p>
    <w:p w:rsidR="00AB42E3" w:rsidRDefault="00AB42E3" w:rsidP="00AB42E3"/>
    <w:p w:rsidR="00AB42E3" w:rsidRDefault="00AB42E3" w:rsidP="00AB42E3">
      <w:pPr>
        <w:pStyle w:val="Rubrik2"/>
      </w:pPr>
      <w:r w:rsidRPr="00AB42E3">
        <w:t>Ekonomi</w:t>
      </w:r>
    </w:p>
    <w:p w:rsidR="00AB42E3" w:rsidRDefault="00564D22" w:rsidP="00564D22">
      <w:r>
        <w:t xml:space="preserve">Årsinkomst 2013: </w:t>
      </w:r>
      <w:proofErr w:type="gramStart"/>
      <w:r>
        <w:t>0:-</w:t>
      </w:r>
      <w:proofErr w:type="gramEnd"/>
    </w:p>
    <w:p w:rsidR="00564D22" w:rsidRDefault="00564D22" w:rsidP="00564D22">
      <w:r>
        <w:t>2011 tjänade personen 537019 kr</w:t>
      </w:r>
    </w:p>
    <w:p w:rsidR="00AB42E3" w:rsidRDefault="00564D22" w:rsidP="00AB42E3">
      <w:r>
        <w:t>Inga skulder</w:t>
      </w:r>
    </w:p>
    <w:p w:rsidR="00554734" w:rsidRDefault="00554734" w:rsidP="00AB42E3">
      <w:r>
        <w:t>Kronofogden:</w:t>
      </w:r>
      <w:r w:rsidR="00564D22">
        <w:t xml:space="preserve"> inga anmärkningar</w:t>
      </w:r>
    </w:p>
    <w:p w:rsidR="00554734" w:rsidRPr="00AB42E3" w:rsidRDefault="00554734" w:rsidP="00554734">
      <w:pPr>
        <w:pStyle w:val="Rubrik2"/>
      </w:pPr>
    </w:p>
    <w:p w:rsidR="00AB42E3" w:rsidRDefault="00554734" w:rsidP="00554734">
      <w:pPr>
        <w:pStyle w:val="Rubrik2"/>
      </w:pPr>
      <w:r>
        <w:t>Övrigt</w:t>
      </w:r>
    </w:p>
    <w:p w:rsidR="00554734" w:rsidRPr="00554734" w:rsidRDefault="00564D22" w:rsidP="00554734">
      <w:r>
        <w:t>En text om att personen är skuldfri men har dålig privatekonomi.</w:t>
      </w:r>
      <w:bookmarkStart w:id="0" w:name="_GoBack"/>
      <w:bookmarkEnd w:id="0"/>
    </w:p>
    <w:sectPr w:rsidR="00554734" w:rsidRPr="005547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2E3"/>
    <w:rsid w:val="00554734"/>
    <w:rsid w:val="00564D22"/>
    <w:rsid w:val="008125D8"/>
    <w:rsid w:val="00AB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B42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B42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AB42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AB42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2FE70294.dotm</Template>
  <TotalTime>70</TotalTime>
  <Pages>1</Pages>
  <Words>53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Pensionsmyndigheten</Company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 Hansson</dc:creator>
  <cp:lastModifiedBy>Love Hansson</cp:lastModifiedBy>
  <cp:revision>2</cp:revision>
  <dcterms:created xsi:type="dcterms:W3CDTF">2015-01-16T13:08:00Z</dcterms:created>
  <dcterms:modified xsi:type="dcterms:W3CDTF">2015-01-16T15:19:00Z</dcterms:modified>
</cp:coreProperties>
</file>