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D8" w:rsidRDefault="00AB42E3" w:rsidP="00AB42E3">
      <w:pPr>
        <w:pStyle w:val="Rubrik1"/>
      </w:pPr>
      <w:r>
        <w:t>Hemligt dokument</w:t>
      </w:r>
    </w:p>
    <w:p w:rsidR="00AB42E3" w:rsidRDefault="00AB42E3" w:rsidP="00AB42E3">
      <w:r>
        <w:t>Lite brödtext</w:t>
      </w:r>
    </w:p>
    <w:p w:rsidR="00AB42E3" w:rsidRDefault="00AB42E3" w:rsidP="00AB42E3"/>
    <w:p w:rsidR="00AB42E3" w:rsidRDefault="00AB42E3" w:rsidP="00AB42E3">
      <w:pPr>
        <w:pStyle w:val="Rubrik2"/>
      </w:pPr>
      <w:r>
        <w:t>Personalia</w:t>
      </w:r>
    </w:p>
    <w:p w:rsidR="00AB42E3" w:rsidRDefault="00AB42E3" w:rsidP="00AB42E3">
      <w:r>
        <w:t>Personnr: 123456-7890</w:t>
      </w:r>
    </w:p>
    <w:p w:rsidR="00AB42E3" w:rsidRDefault="0062220E" w:rsidP="00AB42E3">
      <w:r>
        <w:t>Namn: Vildsvin Vildsvinsdotter</w:t>
      </w:r>
    </w:p>
    <w:p w:rsidR="00AB42E3" w:rsidRDefault="00AB42E3" w:rsidP="00AB42E3">
      <w:pPr>
        <w:pStyle w:val="Rubrik2"/>
      </w:pPr>
      <w:r>
        <w:t>Brottmål</w:t>
      </w:r>
    </w:p>
    <w:p w:rsidR="00AB42E3" w:rsidRDefault="00AB42E3" w:rsidP="00AB42E3">
      <w:r>
        <w:t xml:space="preserve">Mål </w:t>
      </w:r>
      <w:r w:rsidR="0062220E">
        <w:t>987-654</w:t>
      </w:r>
    </w:p>
    <w:p w:rsidR="00AB42E3" w:rsidRDefault="0062220E" w:rsidP="00AB42E3">
      <w:r>
        <w:t>Kommentar om att personen är straffri</w:t>
      </w:r>
    </w:p>
    <w:p w:rsidR="00AB42E3" w:rsidRDefault="00AB42E3" w:rsidP="00AB42E3">
      <w:pPr>
        <w:pStyle w:val="Rubrik2"/>
      </w:pPr>
      <w:r w:rsidRPr="00AB42E3">
        <w:t>Ekonomi</w:t>
      </w:r>
    </w:p>
    <w:p w:rsidR="00AB42E3" w:rsidRDefault="0062220E" w:rsidP="00AB42E3">
      <w:r>
        <w:t>Årsinkomst 2014</w:t>
      </w:r>
      <w:r w:rsidR="00AB42E3">
        <w:t>: 514 000 kr</w:t>
      </w:r>
    </w:p>
    <w:p w:rsidR="0062220E" w:rsidRDefault="0062220E" w:rsidP="00AB42E3">
      <w:r>
        <w:t xml:space="preserve">Vildsvin är helt </w:t>
      </w:r>
      <w:proofErr w:type="gramStart"/>
      <w:r>
        <w:t>skuldfri</w:t>
      </w:r>
      <w:proofErr w:type="gramEnd"/>
    </w:p>
    <w:p w:rsidR="00554734" w:rsidRPr="00AB42E3" w:rsidRDefault="00554734" w:rsidP="00554734">
      <w:pPr>
        <w:pStyle w:val="Rubrik2"/>
      </w:pPr>
      <w:bookmarkStart w:id="0" w:name="_GoBack"/>
      <w:bookmarkEnd w:id="0"/>
    </w:p>
    <w:p w:rsidR="00AB42E3" w:rsidRDefault="00554734" w:rsidP="00554734">
      <w:pPr>
        <w:pStyle w:val="Rubrik2"/>
      </w:pPr>
      <w:r>
        <w:t>Övrigt</w:t>
      </w:r>
    </w:p>
    <w:p w:rsidR="00554734" w:rsidRPr="00554734" w:rsidRDefault="0062220E" w:rsidP="00554734">
      <w:r>
        <w:t>Kreditvärdighet: 10,0 av 10,0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554734"/>
    <w:rsid w:val="0062220E"/>
    <w:rsid w:val="008125D8"/>
    <w:rsid w:val="00A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2FE70294.dotm</Template>
  <TotalTime>71</TotalTime>
  <Pages>1</Pages>
  <Words>40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Love Hansson</cp:lastModifiedBy>
  <cp:revision>2</cp:revision>
  <dcterms:created xsi:type="dcterms:W3CDTF">2015-01-16T13:08:00Z</dcterms:created>
  <dcterms:modified xsi:type="dcterms:W3CDTF">2015-01-16T15:17:00Z</dcterms:modified>
</cp:coreProperties>
</file>