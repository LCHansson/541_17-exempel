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D8" w:rsidRDefault="00AB42E3" w:rsidP="00AB42E3">
      <w:pPr>
        <w:pStyle w:val="Rubrik1"/>
      </w:pPr>
      <w:r>
        <w:t>Hemligt dokument</w:t>
      </w:r>
    </w:p>
    <w:p w:rsidR="00AB42E3" w:rsidRDefault="00AB42E3" w:rsidP="00AB42E3">
      <w:r>
        <w:t>Lite brödtext</w:t>
      </w:r>
    </w:p>
    <w:p w:rsidR="00AB42E3" w:rsidRDefault="00AB42E3" w:rsidP="00AB42E3"/>
    <w:p w:rsidR="00AB42E3" w:rsidRDefault="00AB42E3" w:rsidP="00AB42E3">
      <w:pPr>
        <w:pStyle w:val="Rubrik2"/>
      </w:pPr>
      <w:r>
        <w:t>Personalia</w:t>
      </w:r>
    </w:p>
    <w:p w:rsidR="00AB42E3" w:rsidRDefault="00AB42E3" w:rsidP="00AB42E3">
      <w:r>
        <w:t xml:space="preserve">Personnr: </w:t>
      </w:r>
      <w:r w:rsidR="00F05802">
        <w:t>234568-9843</w:t>
      </w:r>
    </w:p>
    <w:p w:rsidR="00AB42E3" w:rsidRDefault="00AB42E3" w:rsidP="00AB42E3">
      <w:r>
        <w:t xml:space="preserve">Namn: </w:t>
      </w:r>
      <w:r w:rsidR="00F05802">
        <w:t xml:space="preserve">Anka </w:t>
      </w:r>
      <w:proofErr w:type="spellStart"/>
      <w:r w:rsidR="00F05802">
        <w:t>Anksson</w:t>
      </w:r>
      <w:proofErr w:type="spellEnd"/>
    </w:p>
    <w:p w:rsidR="00AB42E3" w:rsidRDefault="00AB42E3" w:rsidP="00AB42E3"/>
    <w:p w:rsidR="00AB42E3" w:rsidRDefault="00AB42E3" w:rsidP="00AB42E3">
      <w:pPr>
        <w:pStyle w:val="Rubrik2"/>
      </w:pPr>
      <w:r>
        <w:t>Brottmål</w:t>
      </w:r>
    </w:p>
    <w:p w:rsidR="00AB42E3" w:rsidRDefault="00AB42E3" w:rsidP="00AB42E3">
      <w:r>
        <w:t xml:space="preserve">Mål </w:t>
      </w:r>
      <w:r w:rsidR="00F05802">
        <w:t>471-546</w:t>
      </w:r>
    </w:p>
    <w:p w:rsidR="00AB42E3" w:rsidRDefault="00554734" w:rsidP="00AB42E3">
      <w:r>
        <w:t>Kommentar om att personen varit dömd i brottmål</w:t>
      </w:r>
    </w:p>
    <w:p w:rsidR="00AB42E3" w:rsidRDefault="00AB42E3" w:rsidP="00AB42E3"/>
    <w:p w:rsidR="00AB42E3" w:rsidRDefault="00AB42E3" w:rsidP="00AB42E3">
      <w:pPr>
        <w:pStyle w:val="Rubrik2"/>
      </w:pPr>
      <w:r w:rsidRPr="00AB42E3">
        <w:t>Ekonomi</w:t>
      </w:r>
    </w:p>
    <w:p w:rsidR="00AB42E3" w:rsidRDefault="00AB42E3" w:rsidP="00AB42E3">
      <w:r>
        <w:t xml:space="preserve">Årsinkomst 2013: </w:t>
      </w:r>
      <w:r w:rsidR="00F05802">
        <w:t>30</w:t>
      </w:r>
      <w:r>
        <w:t> 000 kr</w:t>
      </w:r>
    </w:p>
    <w:p w:rsidR="00AB42E3" w:rsidRDefault="00F05802" w:rsidP="00AB42E3">
      <w:r>
        <w:t>Inkomst 2012 – 250 000</w:t>
      </w:r>
    </w:p>
    <w:p w:rsidR="00AB42E3" w:rsidRDefault="00AB42E3" w:rsidP="00AB42E3"/>
    <w:p w:rsidR="00F05802" w:rsidRDefault="00F05802" w:rsidP="00AB42E3">
      <w:r>
        <w:t>Fem ärenden hos inkasso under 2012</w:t>
      </w:r>
    </w:p>
    <w:p w:rsidR="00554734" w:rsidRPr="00AB42E3" w:rsidRDefault="00554734" w:rsidP="00554734">
      <w:pPr>
        <w:pStyle w:val="Rubrik2"/>
      </w:pPr>
    </w:p>
    <w:p w:rsidR="00AB42E3" w:rsidRDefault="00554734" w:rsidP="00554734">
      <w:pPr>
        <w:pStyle w:val="Rubrik2"/>
      </w:pPr>
      <w:r>
        <w:t>Övrigt</w:t>
      </w:r>
    </w:p>
    <w:p w:rsidR="00554734" w:rsidRPr="00554734" w:rsidRDefault="00554734" w:rsidP="00554734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bookmarkStart w:id="0" w:name="_GoBack"/>
      <w:bookmarkEnd w:id="0"/>
      <w:proofErr w:type="spellEnd"/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554734"/>
    <w:rsid w:val="008125D8"/>
    <w:rsid w:val="00AB42E3"/>
    <w:rsid w:val="00F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72C1A9E9.dotm</Template>
  <TotalTime>69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Love Hansson</cp:lastModifiedBy>
  <cp:revision>2</cp:revision>
  <dcterms:created xsi:type="dcterms:W3CDTF">2015-01-16T13:08:00Z</dcterms:created>
  <dcterms:modified xsi:type="dcterms:W3CDTF">2015-01-16T15:16:00Z</dcterms:modified>
</cp:coreProperties>
</file>