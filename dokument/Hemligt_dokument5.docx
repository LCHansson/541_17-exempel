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5D8" w:rsidRDefault="00AB42E3" w:rsidP="00AB42E3">
      <w:pPr>
        <w:pStyle w:val="Rubrik1"/>
      </w:pPr>
      <w:r>
        <w:t>Hemligt dokument</w:t>
      </w:r>
    </w:p>
    <w:p w:rsidR="00AB42E3" w:rsidRDefault="00AB42E3" w:rsidP="00AB42E3">
      <w:r>
        <w:t>Lite brödtext</w:t>
      </w:r>
    </w:p>
    <w:p w:rsidR="00AB42E3" w:rsidRDefault="00AB42E3" w:rsidP="00AB42E3"/>
    <w:p w:rsidR="00AB42E3" w:rsidRDefault="00AB42E3" w:rsidP="00AB42E3">
      <w:pPr>
        <w:pStyle w:val="Rubrik2"/>
      </w:pPr>
      <w:r>
        <w:t>Personalia</w:t>
      </w:r>
    </w:p>
    <w:p w:rsidR="00AB42E3" w:rsidRDefault="00AB42E3" w:rsidP="00AB42E3">
      <w:r>
        <w:t>Personnr: 123456-7890</w:t>
      </w:r>
      <w:bookmarkStart w:id="0" w:name="_GoBack"/>
      <w:bookmarkEnd w:id="0"/>
    </w:p>
    <w:p w:rsidR="00AB42E3" w:rsidRDefault="00AB42E3" w:rsidP="00AB42E3">
      <w:r>
        <w:t>Namn:</w:t>
      </w:r>
      <w:r w:rsidR="00F05802">
        <w:t xml:space="preserve"> </w:t>
      </w:r>
      <w:proofErr w:type="spellStart"/>
      <w:r w:rsidR="00F05802">
        <w:t>Mehred</w:t>
      </w:r>
      <w:proofErr w:type="spellEnd"/>
      <w:r w:rsidR="00F05802">
        <w:t xml:space="preserve"> </w:t>
      </w:r>
      <w:proofErr w:type="spellStart"/>
      <w:r w:rsidR="00F05802">
        <w:t>Mehredsjö</w:t>
      </w:r>
      <w:proofErr w:type="spellEnd"/>
      <w:r w:rsidR="00F05802">
        <w:t xml:space="preserve"> </w:t>
      </w:r>
    </w:p>
    <w:p w:rsidR="00AB42E3" w:rsidRDefault="00AB42E3" w:rsidP="00AB42E3"/>
    <w:p w:rsidR="00AB42E3" w:rsidRDefault="00AB42E3" w:rsidP="00AB42E3">
      <w:pPr>
        <w:pStyle w:val="Rubrik2"/>
      </w:pPr>
      <w:r>
        <w:t>Brottmål</w:t>
      </w:r>
    </w:p>
    <w:p w:rsidR="00F05802" w:rsidRDefault="00F05802" w:rsidP="00AB42E3">
      <w:r>
        <w:t>Mål 632-632: Åtalad för snatteri men frikänd</w:t>
      </w:r>
    </w:p>
    <w:p w:rsidR="00F05802" w:rsidRDefault="00F05802" w:rsidP="00AB42E3">
      <w:r>
        <w:t xml:space="preserve">Mål 871-192: Åtalad för </w:t>
      </w:r>
      <w:r w:rsidR="009E635D">
        <w:t>uppseendeväckande beteende men frikänd</w:t>
      </w:r>
    </w:p>
    <w:p w:rsidR="00F05802" w:rsidRDefault="009E635D" w:rsidP="00AB42E3">
      <w:r>
        <w:t>Mål 736-928: Dömd för grov stöld till dagsböter och 2 månaders villkorlig dom.</w:t>
      </w:r>
    </w:p>
    <w:p w:rsidR="00AB42E3" w:rsidRDefault="00AB42E3" w:rsidP="00AB42E3"/>
    <w:p w:rsidR="00AB42E3" w:rsidRDefault="00AB42E3" w:rsidP="00AB42E3">
      <w:pPr>
        <w:pStyle w:val="Rubrik2"/>
      </w:pPr>
      <w:r w:rsidRPr="00AB42E3">
        <w:t>Ekonomi</w:t>
      </w:r>
    </w:p>
    <w:p w:rsidR="00554734" w:rsidRDefault="009E635D" w:rsidP="00AB42E3">
      <w:r>
        <w:t>Årsinkomst: 220 000 (2010), 230 000 (2011), 231 456 (2012), 240 071 (2013), 260 765 (2014)</w:t>
      </w:r>
    </w:p>
    <w:p w:rsidR="009E635D" w:rsidRDefault="009E635D" w:rsidP="00AB42E3">
      <w:r>
        <w:t>Inga skulder</w:t>
      </w:r>
    </w:p>
    <w:p w:rsidR="00554734" w:rsidRPr="00AB42E3" w:rsidRDefault="00554734" w:rsidP="00554734">
      <w:pPr>
        <w:pStyle w:val="Rubrik2"/>
      </w:pPr>
    </w:p>
    <w:p w:rsidR="00AB42E3" w:rsidRDefault="00554734" w:rsidP="00554734">
      <w:pPr>
        <w:pStyle w:val="Rubrik2"/>
      </w:pPr>
      <w:r>
        <w:t>Övrigt</w:t>
      </w:r>
    </w:p>
    <w:p w:rsidR="00554734" w:rsidRPr="00554734" w:rsidRDefault="009E635D" w:rsidP="00554734">
      <w:r>
        <w:t>-</w:t>
      </w:r>
    </w:p>
    <w:sectPr w:rsidR="00554734" w:rsidRPr="00554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E3"/>
    <w:rsid w:val="00554734"/>
    <w:rsid w:val="008125D8"/>
    <w:rsid w:val="009E635D"/>
    <w:rsid w:val="00AB42E3"/>
    <w:rsid w:val="00F0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2B24211E.dotm</Template>
  <TotalTime>76</TotalTime>
  <Pages>1</Pages>
  <Words>64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Pensionsmyndigheten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Hansson</dc:creator>
  <cp:lastModifiedBy>Love Hansson</cp:lastModifiedBy>
  <cp:revision>2</cp:revision>
  <dcterms:created xsi:type="dcterms:W3CDTF">2015-01-16T13:08:00Z</dcterms:created>
  <dcterms:modified xsi:type="dcterms:W3CDTF">2015-01-16T15:23:00Z</dcterms:modified>
</cp:coreProperties>
</file>